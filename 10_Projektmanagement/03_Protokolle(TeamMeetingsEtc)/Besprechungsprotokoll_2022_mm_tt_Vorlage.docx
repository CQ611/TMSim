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r w:rsidR="00A719D9">
        <w:t>S</w:t>
      </w:r>
      <w:r w:rsidR="006E248F">
        <w:t>o</w:t>
      </w:r>
      <w:r w:rsidR="00A719D9">
        <w:t>S</w:t>
      </w:r>
      <w:r w:rsidR="006E248F">
        <w:t>e</w:t>
      </w:r>
      <w:r w:rsidR="00507768">
        <w:t xml:space="preserve"> 202</w:t>
      </w:r>
      <w:r w:rsidR="00B72834">
        <w:t>2</w:t>
      </w:r>
      <w:bookmarkStart w:id="1" w:name="_GoBack"/>
      <w:bookmarkEnd w:id="1"/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:rsidR="00226A69" w:rsidRPr="00226A69" w:rsidRDefault="00226A69" w:rsidP="00226A69"/>
    <w:bookmarkStart w:id="2" w:name="_MON_1328417239"/>
    <w:bookmarkStart w:id="3" w:name="_MON_1328417257"/>
    <w:bookmarkStart w:id="4" w:name="_MON_1328417276"/>
    <w:bookmarkStart w:id="5" w:name="_MON_1328417286"/>
    <w:bookmarkStart w:id="6" w:name="_MON_1328418543"/>
    <w:bookmarkStart w:id="7" w:name="_MON_1328418558"/>
    <w:bookmarkStart w:id="8" w:name="_MON_1328418562"/>
    <w:bookmarkStart w:id="9" w:name="_MON_1328416942"/>
    <w:bookmarkStart w:id="10" w:name="_MON_1328417124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328417161"/>
    <w:bookmarkEnd w:id="11"/>
    <w:p w:rsidR="00E57C70" w:rsidRDefault="008B1735" w:rsidP="005F1ADC">
      <w:pPr>
        <w:jc w:val="center"/>
      </w:pPr>
      <w:r>
        <w:object w:dxaOrig="7922" w:dyaOrig="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8pt;height:107.4pt" o:ole="">
            <v:imagedata r:id="rId7" o:title=""/>
          </v:shape>
          <o:OLEObject Type="Embed" ProgID="Excel.Sheet.8" ShapeID="_x0000_i1025" DrawAspect="Content" ObjectID="_1708252911" r:id="rId8"/>
        </w:object>
      </w:r>
    </w:p>
    <w:p w:rsidR="00E57C70" w:rsidRPr="00E57C70" w:rsidRDefault="00E57C70" w:rsidP="00E57C70"/>
    <w:bookmarkEnd w:id="0"/>
    <w:p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:rsidTr="00F17674">
        <w:tc>
          <w:tcPr>
            <w:tcW w:w="1134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1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  <w:tr w:rsidR="00646E1C" w:rsidTr="00F17674">
        <w:tc>
          <w:tcPr>
            <w:tcW w:w="1134" w:type="dxa"/>
            <w:shd w:val="clear" w:color="auto" w:fill="auto"/>
          </w:tcPr>
          <w:p w:rsidR="00646E1C" w:rsidRDefault="00646E1C" w:rsidP="00646E1C">
            <w:r>
              <w:t>9</w:t>
            </w:r>
          </w:p>
        </w:tc>
        <w:tc>
          <w:tcPr>
            <w:tcW w:w="7001" w:type="dxa"/>
            <w:shd w:val="clear" w:color="auto" w:fill="auto"/>
          </w:tcPr>
          <w:p w:rsidR="00646E1C" w:rsidRDefault="00646E1C" w:rsidP="00646E1C"/>
        </w:tc>
      </w:tr>
    </w:tbl>
    <w:p w:rsidR="00646E1C" w:rsidRPr="00646E1C" w:rsidRDefault="00646E1C" w:rsidP="00646E1C"/>
    <w:p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:rsidR="00110851" w:rsidRPr="00110851" w:rsidRDefault="00110851" w:rsidP="00110851"/>
    <w:p w:rsidR="002D7171" w:rsidRDefault="002D7171" w:rsidP="002D7171">
      <w:r>
        <w:t>Top 1: ….</w:t>
      </w:r>
    </w:p>
    <w:p w:rsidR="002D7171" w:rsidRDefault="002D7171" w:rsidP="002D7171">
      <w:r>
        <w:t>Top 2: ….</w:t>
      </w:r>
    </w:p>
    <w:p w:rsidR="002D7171" w:rsidRDefault="002D7171" w:rsidP="002D7171">
      <w:r>
        <w:t>Top 3: …</w:t>
      </w:r>
      <w:r w:rsidR="00AF4108">
        <w:t>.</w:t>
      </w:r>
    </w:p>
    <w:p w:rsidR="00AF4108" w:rsidRDefault="00AF4108" w:rsidP="002D7171"/>
    <w:p w:rsidR="00AF4108" w:rsidRDefault="00AF4108" w:rsidP="00AF4108">
      <w:pPr>
        <w:pStyle w:val="berschrift2"/>
      </w:pPr>
      <w:r>
        <w:t>3. Verlauf</w:t>
      </w:r>
    </w:p>
    <w:p w:rsid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377"/>
        <w:gridCol w:w="4666"/>
        <w:gridCol w:w="3029"/>
      </w:tblGrid>
      <w:tr w:rsidR="005539B2" w:rsidRPr="004C5023" w:rsidTr="004C5023">
        <w:tc>
          <w:tcPr>
            <w:tcW w:w="1384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757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71" w:type="dxa"/>
            <w:shd w:val="clear" w:color="auto" w:fill="auto"/>
          </w:tcPr>
          <w:p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110851" w:rsidTr="004C5023">
        <w:tc>
          <w:tcPr>
            <w:tcW w:w="1384" w:type="dxa"/>
            <w:shd w:val="clear" w:color="auto" w:fill="auto"/>
          </w:tcPr>
          <w:p w:rsidR="00110851" w:rsidRDefault="00110851" w:rsidP="00F627F3">
            <w:r>
              <w:t xml:space="preserve">Top 1 </w:t>
            </w:r>
          </w:p>
          <w:p w:rsidR="00110851" w:rsidRDefault="00110851" w:rsidP="00F627F3">
            <w:r>
              <w:t>Fritz Meier</w:t>
            </w:r>
          </w:p>
        </w:tc>
        <w:tc>
          <w:tcPr>
            <w:tcW w:w="4757" w:type="dxa"/>
            <w:shd w:val="clear" w:color="auto" w:fill="auto"/>
          </w:tcPr>
          <w:p w:rsidR="00110851" w:rsidRDefault="00110851" w:rsidP="00F627F3">
            <w:r>
              <w:t xml:space="preserve">schlägt ein gemeinsames Grillfest vor </w:t>
            </w:r>
          </w:p>
        </w:tc>
        <w:tc>
          <w:tcPr>
            <w:tcW w:w="3071" w:type="dxa"/>
            <w:shd w:val="clear" w:color="auto" w:fill="auto"/>
          </w:tcPr>
          <w:p w:rsidR="00110851" w:rsidRDefault="00110851" w:rsidP="00F627F3">
            <w:r>
              <w:t>Der Vorschlag wurde einstimmig angenommen. Fritz Meier übernimmt die Organisation; Termin wird noch geklärt.</w:t>
            </w:r>
          </w:p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  <w:tr w:rsidR="005539B2" w:rsidTr="004C5023">
        <w:tc>
          <w:tcPr>
            <w:tcW w:w="1384" w:type="dxa"/>
            <w:shd w:val="clear" w:color="auto" w:fill="auto"/>
          </w:tcPr>
          <w:p w:rsidR="005539B2" w:rsidRDefault="005539B2" w:rsidP="005539B2"/>
        </w:tc>
        <w:tc>
          <w:tcPr>
            <w:tcW w:w="4757" w:type="dxa"/>
            <w:shd w:val="clear" w:color="auto" w:fill="auto"/>
          </w:tcPr>
          <w:p w:rsidR="005539B2" w:rsidRDefault="005539B2" w:rsidP="005539B2"/>
        </w:tc>
        <w:tc>
          <w:tcPr>
            <w:tcW w:w="3071" w:type="dxa"/>
            <w:shd w:val="clear" w:color="auto" w:fill="auto"/>
          </w:tcPr>
          <w:p w:rsidR="005539B2" w:rsidRDefault="005539B2" w:rsidP="005539B2"/>
        </w:tc>
      </w:tr>
    </w:tbl>
    <w:p w:rsidR="005539B2" w:rsidRPr="005539B2" w:rsidRDefault="005539B2" w:rsidP="005539B2"/>
    <w:p w:rsidR="00646E1C" w:rsidRDefault="00646E1C" w:rsidP="00D34BD9"/>
    <w:p w:rsidR="00646E1C" w:rsidRDefault="00646E1C" w:rsidP="00D34BD9"/>
    <w:p w:rsidR="00FA7DF2" w:rsidRPr="00D34BD9" w:rsidRDefault="00FA7DF2" w:rsidP="00D34BD9"/>
    <w:sectPr w:rsidR="00FA7DF2" w:rsidRPr="00D34BD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2CB" w:rsidRDefault="007542CB">
      <w:r>
        <w:separator/>
      </w:r>
    </w:p>
  </w:endnote>
  <w:endnote w:type="continuationSeparator" w:id="0">
    <w:p w:rsidR="007542CB" w:rsidRDefault="0075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8B1735">
      <w:rPr>
        <w:noProof/>
        <w:sz w:val="20"/>
      </w:rPr>
      <w:t>Besprechungsprotokoll_2021_mm_tt_Vorlage.docx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B72834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B72834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13.03.2014 13:12:00</w:t>
    </w:r>
    <w:r w:rsidR="00F42798">
      <w:rPr>
        <w:sz w:val="20"/>
      </w:rPr>
      <w:fldChar w:fldCharType="end"/>
    </w:r>
  </w:p>
  <w:p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2CB" w:rsidRDefault="007542CB">
      <w:r>
        <w:separator/>
      </w:r>
    </w:p>
  </w:footnote>
  <w:footnote w:type="continuationSeparator" w:id="0">
    <w:p w:rsidR="007542CB" w:rsidRDefault="00754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0"/>
  </w:num>
  <w:num w:numId="5">
    <w:abstractNumId w:val="6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2"/>
  </w:num>
  <w:num w:numId="11">
    <w:abstractNumId w:val="14"/>
  </w:num>
  <w:num w:numId="12">
    <w:abstractNumId w:val="5"/>
  </w:num>
  <w:num w:numId="13">
    <w:abstractNumId w:val="17"/>
  </w:num>
  <w:num w:numId="14">
    <w:abstractNumId w:val="21"/>
  </w:num>
  <w:num w:numId="15">
    <w:abstractNumId w:val="4"/>
  </w:num>
  <w:num w:numId="16">
    <w:abstractNumId w:val="13"/>
  </w:num>
  <w:num w:numId="17">
    <w:abstractNumId w:val="3"/>
  </w:num>
  <w:num w:numId="18">
    <w:abstractNumId w:val="20"/>
  </w:num>
  <w:num w:numId="19">
    <w:abstractNumId w:val="16"/>
  </w:num>
  <w:num w:numId="20">
    <w:abstractNumId w:val="29"/>
  </w:num>
  <w:num w:numId="21">
    <w:abstractNumId w:val="24"/>
  </w:num>
  <w:num w:numId="22">
    <w:abstractNumId w:val="30"/>
  </w:num>
  <w:num w:numId="23">
    <w:abstractNumId w:val="26"/>
  </w:num>
  <w:num w:numId="24">
    <w:abstractNumId w:val="2"/>
  </w:num>
  <w:num w:numId="25">
    <w:abstractNumId w:val="10"/>
  </w:num>
  <w:num w:numId="26">
    <w:abstractNumId w:val="19"/>
  </w:num>
  <w:num w:numId="27">
    <w:abstractNumId w:val="1"/>
  </w:num>
  <w:num w:numId="28">
    <w:abstractNumId w:val="27"/>
  </w:num>
  <w:num w:numId="29">
    <w:abstractNumId w:val="9"/>
  </w:num>
  <w:num w:numId="30">
    <w:abstractNumId w:val="2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7511"/>
    <w:rsid w:val="00283507"/>
    <w:rsid w:val="0028773A"/>
    <w:rsid w:val="002965AD"/>
    <w:rsid w:val="002A149C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4C94"/>
    <w:rsid w:val="006A1EA6"/>
    <w:rsid w:val="006A2CDD"/>
    <w:rsid w:val="006A5E61"/>
    <w:rsid w:val="006A6546"/>
    <w:rsid w:val="006A7099"/>
    <w:rsid w:val="006A72C5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54009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B427C"/>
    <w:rsid w:val="009C2063"/>
    <w:rsid w:val="009C301B"/>
    <w:rsid w:val="009C3D85"/>
    <w:rsid w:val="009C7070"/>
    <w:rsid w:val="009E27BD"/>
    <w:rsid w:val="009F2465"/>
    <w:rsid w:val="00A042D4"/>
    <w:rsid w:val="00A07AFD"/>
    <w:rsid w:val="00A07D64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A1A3A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65"/>
    <w:rsid w:val="00C86654"/>
    <w:rsid w:val="00C940B0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23F0"/>
    <w:rsid w:val="00E33A96"/>
    <w:rsid w:val="00E35BF4"/>
    <w:rsid w:val="00E42897"/>
    <w:rsid w:val="00E42F44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ACCE5F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-Arbeitsblat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2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Kurt Hoffmann</cp:lastModifiedBy>
  <cp:revision>9</cp:revision>
  <cp:lastPrinted>2014-03-13T12:12:00Z</cp:lastPrinted>
  <dcterms:created xsi:type="dcterms:W3CDTF">2020-03-04T12:46:00Z</dcterms:created>
  <dcterms:modified xsi:type="dcterms:W3CDTF">2022-03-08T12:55:00Z</dcterms:modified>
</cp:coreProperties>
</file>